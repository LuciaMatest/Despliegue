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9A3B" w14:textId="77777777" w:rsidR="00F81AC4" w:rsidRPr="00F81AC4" w:rsidRDefault="00F81AC4" w:rsidP="00F81AC4">
      <w:r w:rsidRPr="00F81AC4">
        <w:t>Busca tres ejemplos de páginas Web, con distintos dominios de primer nivel:</w:t>
      </w:r>
    </w:p>
    <w:p w14:paraId="717CDA3D" w14:textId="106D142E" w:rsidR="006769C8" w:rsidRDefault="006769C8" w:rsidP="00F81AC4">
      <w:pPr>
        <w:pStyle w:val="Prrafodelista"/>
        <w:numPr>
          <w:ilvl w:val="0"/>
          <w:numId w:val="2"/>
        </w:numPr>
      </w:pPr>
      <w:r w:rsidRPr="006769C8">
        <w:t>www.adslzone.net</w:t>
      </w:r>
    </w:p>
    <w:p w14:paraId="509F3FA2" w14:textId="469F89F8" w:rsidR="00F81AC4" w:rsidRDefault="00F81AC4" w:rsidP="00F81AC4">
      <w:pPr>
        <w:pStyle w:val="Prrafodelista"/>
        <w:numPr>
          <w:ilvl w:val="0"/>
          <w:numId w:val="2"/>
        </w:numPr>
      </w:pPr>
      <w:r w:rsidRPr="00F81AC4">
        <w:t>www.youtube.com</w:t>
      </w:r>
    </w:p>
    <w:p w14:paraId="73098F57" w14:textId="5F9704CD" w:rsidR="00F81AC4" w:rsidRPr="00F81AC4" w:rsidRDefault="00F81AC4" w:rsidP="00F81AC4">
      <w:pPr>
        <w:pStyle w:val="Prrafodelista"/>
        <w:numPr>
          <w:ilvl w:val="0"/>
          <w:numId w:val="2"/>
        </w:numPr>
      </w:pPr>
      <w:r w:rsidRPr="00F81AC4">
        <w:t>www.fundacionlealtad.org</w:t>
      </w:r>
    </w:p>
    <w:p w14:paraId="08591B5F" w14:textId="3C1277B3" w:rsidR="00F81AC4" w:rsidRPr="00F81AC4" w:rsidRDefault="00F81AC4" w:rsidP="00F81AC4">
      <w:r w:rsidRPr="00F81AC4">
        <w:t>Obtén</w:t>
      </w:r>
      <w:r w:rsidRPr="00F81AC4">
        <w:t xml:space="preserve"> la </w:t>
      </w:r>
      <w:r w:rsidRPr="00F81AC4">
        <w:t>dirección</w:t>
      </w:r>
      <w:r w:rsidRPr="00F81AC4">
        <w:t xml:space="preserve"> IP de los siguientes dominios:</w:t>
      </w:r>
    </w:p>
    <w:p w14:paraId="5D7BC61B" w14:textId="266A4F47" w:rsidR="00F81AC4" w:rsidRPr="00F81AC4" w:rsidRDefault="00F81AC4" w:rsidP="00F81AC4">
      <w:pPr>
        <w:pStyle w:val="Prrafodelista"/>
        <w:numPr>
          <w:ilvl w:val="0"/>
          <w:numId w:val="1"/>
        </w:numPr>
      </w:pPr>
      <w:r w:rsidRPr="00F81AC4">
        <w:t>www.debian.org 130.89.148.77</w:t>
      </w:r>
    </w:p>
    <w:p w14:paraId="706BD54B" w14:textId="57702ED5" w:rsidR="00F81AC4" w:rsidRPr="00F81AC4" w:rsidRDefault="00F81AC4" w:rsidP="00F81AC4">
      <w:pPr>
        <w:pStyle w:val="Prrafodelista"/>
        <w:numPr>
          <w:ilvl w:val="0"/>
          <w:numId w:val="1"/>
        </w:numPr>
      </w:pPr>
      <w:r w:rsidRPr="00F81AC4">
        <w:t>www.aemet.es 185.57.173.171</w:t>
      </w:r>
    </w:p>
    <w:p w14:paraId="73E29621" w14:textId="05C18BA2" w:rsidR="00F81AC4" w:rsidRPr="00F81AC4" w:rsidRDefault="00F81AC4" w:rsidP="00F81AC4">
      <w:pPr>
        <w:pStyle w:val="Prrafodelista"/>
        <w:numPr>
          <w:ilvl w:val="0"/>
          <w:numId w:val="1"/>
        </w:numPr>
      </w:pPr>
      <w:r w:rsidRPr="00F81AC4">
        <w:t>www.hostalia.com 217.116.0.249</w:t>
      </w:r>
    </w:p>
    <w:p w14:paraId="56A661CE" w14:textId="6D1668B1" w:rsidR="00F81AC4" w:rsidRPr="00F81AC4" w:rsidRDefault="00F81AC4" w:rsidP="00F81AC4">
      <w:pPr>
        <w:pStyle w:val="Prrafodelista"/>
        <w:numPr>
          <w:ilvl w:val="0"/>
          <w:numId w:val="1"/>
        </w:numPr>
      </w:pPr>
      <w:r w:rsidRPr="00F81AC4">
        <w:t>es.wikipedia.org 185.15.58.224</w:t>
      </w:r>
    </w:p>
    <w:p w14:paraId="0742C97D" w14:textId="0FBB39E7" w:rsidR="00393381" w:rsidRPr="00F81AC4" w:rsidRDefault="00F81AC4" w:rsidP="00F81AC4">
      <w:pPr>
        <w:pStyle w:val="Prrafodelista"/>
        <w:numPr>
          <w:ilvl w:val="0"/>
          <w:numId w:val="1"/>
        </w:numPr>
      </w:pPr>
      <w:r w:rsidRPr="00F81AC4">
        <w:t>www.iestrassierra.com 194.53.148.103</w:t>
      </w:r>
    </w:p>
    <w:sectPr w:rsidR="00393381" w:rsidRPr="00F81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3C2E" w14:textId="77777777" w:rsidR="00796F76" w:rsidRDefault="00796F76" w:rsidP="00023E29">
      <w:pPr>
        <w:spacing w:after="0" w:line="240" w:lineRule="auto"/>
      </w:pPr>
      <w:r>
        <w:separator/>
      </w:r>
    </w:p>
  </w:endnote>
  <w:endnote w:type="continuationSeparator" w:id="0">
    <w:p w14:paraId="0F01F6E5" w14:textId="77777777" w:rsidR="00796F76" w:rsidRDefault="00796F76" w:rsidP="000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50D3" w14:textId="77777777" w:rsidR="00C33451" w:rsidRDefault="00C334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C585" w14:textId="77777777" w:rsidR="00023E29" w:rsidRDefault="00C33451">
    <w:pPr>
      <w:pStyle w:val="Piedepgina"/>
    </w:pPr>
    <w:r>
      <w:rPr>
        <w:color w:val="2F5496" w:themeColor="accent1" w:themeShade="BF"/>
      </w:rPr>
      <w:t>Soraya María Alvaredo Coco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D5A4" w14:textId="77777777" w:rsidR="00C33451" w:rsidRDefault="00C33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932B" w14:textId="77777777" w:rsidR="00796F76" w:rsidRDefault="00796F76" w:rsidP="00023E29">
      <w:pPr>
        <w:spacing w:after="0" w:line="240" w:lineRule="auto"/>
      </w:pPr>
      <w:r>
        <w:separator/>
      </w:r>
    </w:p>
  </w:footnote>
  <w:footnote w:type="continuationSeparator" w:id="0">
    <w:p w14:paraId="1CF69D9C" w14:textId="77777777" w:rsidR="00796F76" w:rsidRDefault="00796F76" w:rsidP="0002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4DB4" w14:textId="77777777" w:rsidR="00C33451" w:rsidRDefault="00C334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C51A" w14:textId="77777777" w:rsidR="00023E29" w:rsidRPr="00023E29" w:rsidRDefault="00C33451">
    <w:pPr>
      <w:pStyle w:val="Encabezado"/>
      <w:rPr>
        <w:color w:val="2F5496" w:themeColor="accent1" w:themeShade="BF"/>
      </w:rPr>
    </w:pPr>
    <w:r w:rsidRPr="00C33451">
      <w:rPr>
        <w:color w:val="2F5496" w:themeColor="accent1" w:themeShade="BF"/>
      </w:rPr>
      <w:t>Despliegue aplicaciones web</w:t>
    </w:r>
    <w:r w:rsidR="00023E29" w:rsidRPr="00023E29">
      <w:rPr>
        <w:color w:val="2F5496" w:themeColor="accent1" w:themeShade="BF"/>
      </w:rPr>
      <w:ptab w:relativeTo="margin" w:alignment="center" w:leader="none"/>
    </w:r>
    <w:r w:rsidR="00023E29" w:rsidRPr="00023E29">
      <w:rPr>
        <w:color w:val="2F5496" w:themeColor="accent1" w:themeShade="BF"/>
      </w:rPr>
      <w:ptab w:relativeTo="margin" w:alignment="right" w:leader="none"/>
    </w:r>
    <w:r w:rsidR="00023E29" w:rsidRPr="00023E29">
      <w:rPr>
        <w:color w:val="2F5496" w:themeColor="accent1" w:themeShade="BF"/>
      </w:rPr>
      <w:t>Lucia Mateos Esteban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FA9E" w14:textId="77777777" w:rsidR="00C33451" w:rsidRDefault="00C334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5EAD"/>
    <w:multiLevelType w:val="hybridMultilevel"/>
    <w:tmpl w:val="A47A8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5793"/>
    <w:multiLevelType w:val="hybridMultilevel"/>
    <w:tmpl w:val="EC7E4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78869">
    <w:abstractNumId w:val="0"/>
  </w:num>
  <w:num w:numId="2" w16cid:durableId="90433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C4"/>
    <w:rsid w:val="00023E29"/>
    <w:rsid w:val="001032E9"/>
    <w:rsid w:val="00305F00"/>
    <w:rsid w:val="00393381"/>
    <w:rsid w:val="006769C8"/>
    <w:rsid w:val="00796F76"/>
    <w:rsid w:val="00B9647B"/>
    <w:rsid w:val="00BB1CCF"/>
    <w:rsid w:val="00C33451"/>
    <w:rsid w:val="00D5186B"/>
    <w:rsid w:val="00D71675"/>
    <w:rsid w:val="00E800C4"/>
    <w:rsid w:val="00F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0DC71"/>
  <w15:chartTrackingRefBased/>
  <w15:docId w15:val="{C12947A0-709C-4226-92B9-489D4EB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E29"/>
  </w:style>
  <w:style w:type="paragraph" w:styleId="Piedepgina">
    <w:name w:val="footer"/>
    <w:basedOn w:val="Normal"/>
    <w:link w:val="Piedepgina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E29"/>
  </w:style>
  <w:style w:type="paragraph" w:customStyle="1" w:styleId="Estilo2">
    <w:name w:val="Estilo2"/>
    <w:basedOn w:val="Normal"/>
    <w:qFormat/>
    <w:rsid w:val="00E800C4"/>
    <w:pPr>
      <w:spacing w:before="120" w:after="280" w:line="240" w:lineRule="auto"/>
      <w:jc w:val="both"/>
    </w:pPr>
    <w:rPr>
      <w:sz w:val="24"/>
    </w:rPr>
  </w:style>
  <w:style w:type="paragraph" w:customStyle="1" w:styleId="Estilo1">
    <w:name w:val="Estilo1"/>
    <w:basedOn w:val="Ttulo1"/>
    <w:next w:val="Estilo2"/>
    <w:qFormat/>
    <w:rsid w:val="00E800C4"/>
    <w:pPr>
      <w:jc w:val="center"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E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81A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A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8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cuments\Plantillas%20personalizadas%20de%20Office\Despliegue%20aplicaciones%20we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Despliegue aplicaciones web.dotx</Template>
  <TotalTime>10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LUCÍA MATEOS ESTEBAN</cp:lastModifiedBy>
  <cp:revision>3</cp:revision>
  <dcterms:created xsi:type="dcterms:W3CDTF">2022-09-23T07:14:00Z</dcterms:created>
  <dcterms:modified xsi:type="dcterms:W3CDTF">2022-09-23T07:25:00Z</dcterms:modified>
</cp:coreProperties>
</file>